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9C4AF" w14:textId="77777777" w:rsidR="00816216" w:rsidRDefault="0025547E" w:rsidP="00141A4C">
      <w:pPr>
        <w:pStyle w:val="Title"/>
      </w:pPr>
      <w:r>
        <w:t>Raphael Young Oh</w:t>
      </w:r>
    </w:p>
    <w:p w14:paraId="090B5701" w14:textId="75CD14DD" w:rsidR="00141A4C" w:rsidRDefault="00C732BC" w:rsidP="00141A4C">
      <w:r>
        <w:t>7665 Palmilla Dr</w:t>
      </w:r>
      <w:r w:rsidR="00EF1B9A">
        <w:t xml:space="preserve">., APT </w:t>
      </w:r>
      <w:r>
        <w:t>5301</w:t>
      </w:r>
      <w:r w:rsidR="00EF1B9A">
        <w:t>, San Diego, CA 92122</w:t>
      </w:r>
      <w:r w:rsidR="00141A4C">
        <w:t> | </w:t>
      </w:r>
      <w:r w:rsidR="0025547E">
        <w:t>Tel: 949)800-9633</w:t>
      </w:r>
      <w:r w:rsidR="00141A4C">
        <w:t> | </w:t>
      </w:r>
      <w:sdt>
        <w:sdtPr>
          <w:alias w:val="Email:"/>
          <w:tag w:val="Email:"/>
          <w:id w:val="-391963670"/>
          <w:placeholder>
            <w:docPart w:val="0F05387FD18A451E843B662979B23F2C"/>
          </w:placeholder>
          <w:temporary/>
          <w:showingPlcHdr/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/>
        </w:sdtPr>
        <w:sdtEndPr/>
        <w:sdtContent>
          <w:r w:rsidR="00141A4C">
            <w:t>Email</w:t>
          </w:r>
        </w:sdtContent>
      </w:sdt>
      <w:r w:rsidR="0025547E">
        <w:t>: raphaeloh96@gmail.com</w:t>
      </w:r>
    </w:p>
    <w:p w14:paraId="13156448" w14:textId="77777777" w:rsidR="006270A9" w:rsidRDefault="0025547E" w:rsidP="00141A4C">
      <w:pPr>
        <w:pStyle w:val="Heading1"/>
      </w:pPr>
      <w:r>
        <w:t>Profile</w:t>
      </w:r>
    </w:p>
    <w:p w14:paraId="36B4EA5C" w14:textId="77777777" w:rsidR="0025547E" w:rsidRDefault="0025547E" w:rsidP="0025547E">
      <w:pPr>
        <w:pStyle w:val="ListBullet"/>
      </w:pPr>
      <w:r>
        <w:t>Hardworking, Responsible, and Honest</w:t>
      </w:r>
    </w:p>
    <w:p w14:paraId="01343EFE" w14:textId="77777777" w:rsidR="005344FC" w:rsidRDefault="0025547E" w:rsidP="00314C1B">
      <w:pPr>
        <w:pStyle w:val="ListBullet"/>
      </w:pPr>
      <w:r>
        <w:t>The President’s Volunteer Service Award (Gold)</w:t>
      </w:r>
    </w:p>
    <w:p w14:paraId="4C6146AD" w14:textId="7552649F" w:rsidR="0025547E" w:rsidRDefault="00B81084" w:rsidP="00146218">
      <w:pPr>
        <w:pStyle w:val="Heading1"/>
        <w:tabs>
          <w:tab w:val="left" w:pos="2440"/>
        </w:tabs>
      </w:pPr>
      <w:sdt>
        <w:sdtPr>
          <w:alias w:val="Experience:"/>
          <w:tag w:val="Experience:"/>
          <w:id w:val="171684534"/>
          <w:placeholder>
            <w:docPart w:val="4E5042CE6E974E49BCC61996D7212489"/>
          </w:placeholder>
          <w:temporary/>
          <w:showingPlcHdr/>
          <w15:appearance w15:val="hidden"/>
        </w:sdtPr>
        <w:sdtEndPr/>
        <w:sdtContent>
          <w:r w:rsidR="0025547E">
            <w:t>Experience</w:t>
          </w:r>
        </w:sdtContent>
      </w:sdt>
    </w:p>
    <w:p w14:paraId="7A833668" w14:textId="671A407A" w:rsidR="00B81084" w:rsidRPr="00CC06AC" w:rsidRDefault="00B81084" w:rsidP="00B81084">
      <w:pPr>
        <w:pStyle w:val="Heading2"/>
        <w:rPr>
          <w:rFonts w:eastAsiaTheme="minorEastAsia"/>
        </w:rPr>
      </w:pPr>
      <w:r>
        <w:t>SERVEr</w:t>
      </w:r>
      <w:r>
        <w:t> | </w:t>
      </w:r>
      <w:r>
        <w:t>ZZAN Hillcrest</w:t>
      </w:r>
      <w:r>
        <w:t> | </w:t>
      </w:r>
      <w:r>
        <w:t>hillcrest</w:t>
      </w:r>
      <w:r>
        <w:t xml:space="preserve"> | </w:t>
      </w:r>
      <w:r>
        <w:t>november</w:t>
      </w:r>
      <w:r>
        <w:t xml:space="preserve"> 2020 to </w:t>
      </w:r>
      <w:r>
        <w:t>current</w:t>
      </w:r>
    </w:p>
    <w:p w14:paraId="74EB1B4C" w14:textId="7AA6DC90" w:rsidR="00B81084" w:rsidRDefault="00B81084" w:rsidP="00B81084">
      <w:pPr>
        <w:pStyle w:val="ListBullet"/>
      </w:pPr>
      <w:r>
        <w:t xml:space="preserve">I </w:t>
      </w:r>
      <w:r>
        <w:t xml:space="preserve">am working as a server/bartender at a Korean soju house. </w:t>
      </w:r>
    </w:p>
    <w:p w14:paraId="35F4C87B" w14:textId="72266C5E" w:rsidR="00A01906" w:rsidRPr="00CC06AC" w:rsidRDefault="00A01906" w:rsidP="00A01906">
      <w:pPr>
        <w:pStyle w:val="Heading2"/>
        <w:rPr>
          <w:rFonts w:eastAsiaTheme="minorEastAsia"/>
        </w:rPr>
      </w:pPr>
      <w:r>
        <w:t>cashier | rice goban | la jolla |</w:t>
      </w:r>
      <w:r w:rsidR="00146218">
        <w:t xml:space="preserve"> june</w:t>
      </w:r>
      <w:r>
        <w:t xml:space="preserve"> 2020 to </w:t>
      </w:r>
      <w:r w:rsidR="00146218">
        <w:t>October 2020</w:t>
      </w:r>
      <w:r>
        <w:t>.</w:t>
      </w:r>
    </w:p>
    <w:p w14:paraId="0ABBD541" w14:textId="1F8264EB" w:rsidR="00A01906" w:rsidRPr="00314C1B" w:rsidRDefault="00A01906" w:rsidP="00A01906">
      <w:pPr>
        <w:pStyle w:val="ListBullet"/>
      </w:pPr>
      <w:r>
        <w:t>I have worked as a cashier in a Korean-fast food restaurant.</w:t>
      </w:r>
    </w:p>
    <w:p w14:paraId="4AE141BA" w14:textId="38BD445A" w:rsidR="00314C1B" w:rsidRPr="00CC06AC" w:rsidRDefault="00314C1B" w:rsidP="00314C1B">
      <w:pPr>
        <w:pStyle w:val="Heading2"/>
        <w:rPr>
          <w:rFonts w:eastAsiaTheme="minorEastAsia"/>
        </w:rPr>
      </w:pPr>
      <w:r>
        <w:t xml:space="preserve">Server | oppa gopchang | buena park | november 2019 to </w:t>
      </w:r>
      <w:r w:rsidR="000954CF">
        <w:t>february</w:t>
      </w:r>
      <w:r w:rsidR="00CC06AC">
        <w:t xml:space="preserve"> 2020.</w:t>
      </w:r>
    </w:p>
    <w:p w14:paraId="3EA34A92" w14:textId="77777777" w:rsidR="00314C1B" w:rsidRPr="00314C1B" w:rsidRDefault="00314C1B" w:rsidP="0025547E">
      <w:pPr>
        <w:pStyle w:val="ListBullet"/>
      </w:pPr>
      <w:r>
        <w:t>I have worked as a server at a Korean barbeque restaurant.</w:t>
      </w:r>
    </w:p>
    <w:p w14:paraId="1970A041" w14:textId="77777777" w:rsidR="0025547E" w:rsidRDefault="0025547E" w:rsidP="0025547E">
      <w:pPr>
        <w:pStyle w:val="Heading2"/>
      </w:pPr>
      <w:r>
        <w:t>waiter | imperial plus karaoke | la habra</w:t>
      </w:r>
      <w:r w:rsidR="00DC3CD6">
        <w:t xml:space="preserve"> </w:t>
      </w:r>
      <w:r>
        <w:t>|</w:t>
      </w:r>
      <w:r w:rsidR="00A637C3">
        <w:t xml:space="preserve"> april</w:t>
      </w:r>
      <w:r>
        <w:t xml:space="preserve"> 2018</w:t>
      </w:r>
      <w:r w:rsidR="00DC3CD6">
        <w:t xml:space="preserve"> to</w:t>
      </w:r>
      <w:r>
        <w:t xml:space="preserve"> </w:t>
      </w:r>
      <w:r w:rsidR="00A637C3">
        <w:t>october</w:t>
      </w:r>
      <w:r>
        <w:t xml:space="preserve"> 2018</w:t>
      </w:r>
    </w:p>
    <w:p w14:paraId="10C08F98" w14:textId="77777777" w:rsidR="0025547E" w:rsidRDefault="0025547E" w:rsidP="0025547E">
      <w:pPr>
        <w:pStyle w:val="ListBullet"/>
      </w:pPr>
      <w:r>
        <w:t>I have worked as a waiter at Imperial Plus Karaoke.</w:t>
      </w:r>
    </w:p>
    <w:p w14:paraId="4651739D" w14:textId="77777777" w:rsidR="00DC3CD6" w:rsidRDefault="00DC3CD6" w:rsidP="00DC3CD6">
      <w:pPr>
        <w:pStyle w:val="Heading2"/>
      </w:pPr>
      <w:r>
        <w:t> Manager | nitro puff | brea |</w:t>
      </w:r>
      <w:r w:rsidR="00922BCD">
        <w:t xml:space="preserve"> october</w:t>
      </w:r>
      <w:r>
        <w:t xml:space="preserve"> 2017 to </w:t>
      </w:r>
      <w:r w:rsidR="00A637C3">
        <w:t>april</w:t>
      </w:r>
      <w:r>
        <w:t xml:space="preserve"> 2018</w:t>
      </w:r>
    </w:p>
    <w:p w14:paraId="3DCD2D1F" w14:textId="77777777" w:rsidR="00DC3CD6" w:rsidRDefault="00DC3CD6" w:rsidP="00DC3CD6">
      <w:pPr>
        <w:pStyle w:val="ListBullet"/>
      </w:pPr>
      <w:r>
        <w:t>I have worked as a manager at a dessert shop.</w:t>
      </w:r>
    </w:p>
    <w:p w14:paraId="0348C500" w14:textId="77777777" w:rsidR="0025547E" w:rsidRDefault="0025547E" w:rsidP="0025547E">
      <w:pPr>
        <w:pStyle w:val="Heading2"/>
      </w:pPr>
      <w:r>
        <w:t>Front Desk | Wi Spa | Los Angeles</w:t>
      </w:r>
      <w:r w:rsidR="00DC3CD6">
        <w:t xml:space="preserve"> </w:t>
      </w:r>
      <w:r>
        <w:t>| November 2016</w:t>
      </w:r>
      <w:r w:rsidR="00DC3CD6">
        <w:t xml:space="preserve"> to</w:t>
      </w:r>
      <w:r>
        <w:t xml:space="preserve"> May 201</w:t>
      </w:r>
      <w:r w:rsidR="009815DD">
        <w:t>7</w:t>
      </w:r>
    </w:p>
    <w:p w14:paraId="19BA3019" w14:textId="77777777" w:rsidR="0025547E" w:rsidRPr="0025547E" w:rsidRDefault="0025547E" w:rsidP="0025547E">
      <w:pPr>
        <w:pStyle w:val="ListBullet"/>
      </w:pPr>
      <w:r>
        <w:t>I have worked as a front desk receptionist at Wi Spa.</w:t>
      </w:r>
    </w:p>
    <w:sdt>
      <w:sdtPr>
        <w:alias w:val="Education:"/>
        <w:tag w:val="Education:"/>
        <w:id w:val="807127995"/>
        <w:placeholder>
          <w:docPart w:val="9901E246A3AE42D3A11E5929355E02E4"/>
        </w:placeholder>
        <w:temporary/>
        <w:showingPlcHdr/>
        <w15:appearance w15:val="hidden"/>
      </w:sdtPr>
      <w:sdtEndPr/>
      <w:sdtContent>
        <w:p w14:paraId="073B2322" w14:textId="77777777" w:rsidR="006270A9" w:rsidRDefault="009D5933">
          <w:pPr>
            <w:pStyle w:val="Heading1"/>
          </w:pPr>
          <w:r>
            <w:t>Education</w:t>
          </w:r>
        </w:p>
      </w:sdtContent>
    </w:sdt>
    <w:p w14:paraId="7E62A488" w14:textId="4BD07966" w:rsidR="002C1124" w:rsidRDefault="002C1124" w:rsidP="002C1124">
      <w:pPr>
        <w:pStyle w:val="Heading2"/>
      </w:pPr>
      <w:r>
        <w:t>undergraduate| september 2020 to current | ucsd</w:t>
      </w:r>
    </w:p>
    <w:p w14:paraId="23513B74" w14:textId="124DFB81" w:rsidR="002C1124" w:rsidRPr="002C1124" w:rsidRDefault="002C1124" w:rsidP="002C1124">
      <w:pPr>
        <w:pStyle w:val="ListBullet"/>
      </w:pPr>
      <w:r>
        <w:t>Major: Computer Science B.S.</w:t>
      </w:r>
    </w:p>
    <w:p w14:paraId="02BF745F" w14:textId="7B39C25D" w:rsidR="006270A9" w:rsidRDefault="005344FC">
      <w:pPr>
        <w:pStyle w:val="Heading2"/>
      </w:pPr>
      <w:r>
        <w:t>transfer</w:t>
      </w:r>
      <w:r w:rsidR="009D5933">
        <w:t> | </w:t>
      </w:r>
      <w:r>
        <w:t xml:space="preserve">january 2017 to </w:t>
      </w:r>
      <w:r w:rsidR="002042BC">
        <w:t>may 2020</w:t>
      </w:r>
      <w:r w:rsidR="009D5933">
        <w:t> | </w:t>
      </w:r>
      <w:r>
        <w:t>cerritos college</w:t>
      </w:r>
    </w:p>
    <w:p w14:paraId="05E009A7" w14:textId="77777777" w:rsidR="006270A9" w:rsidRDefault="009D5933" w:rsidP="001B29CF">
      <w:pPr>
        <w:pStyle w:val="ListBullet"/>
      </w:pPr>
      <w:r>
        <w:t xml:space="preserve">Major: </w:t>
      </w:r>
      <w:r w:rsidR="005344FC">
        <w:t>Computer Science B.S.</w:t>
      </w:r>
    </w:p>
    <w:p w14:paraId="7EDEF46E" w14:textId="77777777" w:rsidR="006270A9" w:rsidRDefault="005344FC">
      <w:pPr>
        <w:pStyle w:val="Heading2"/>
      </w:pPr>
      <w:r>
        <w:t>Undergraduate</w:t>
      </w:r>
      <w:r w:rsidR="009D5933">
        <w:t> | </w:t>
      </w:r>
      <w:r>
        <w:t>september 2015 to june 2017</w:t>
      </w:r>
      <w:r w:rsidR="009D5933">
        <w:t> | </w:t>
      </w:r>
      <w:r>
        <w:t>otis college of art and Design</w:t>
      </w:r>
    </w:p>
    <w:p w14:paraId="4A54099A" w14:textId="77777777" w:rsidR="006270A9" w:rsidRDefault="009D5933" w:rsidP="005344FC">
      <w:pPr>
        <w:pStyle w:val="ListBullet"/>
      </w:pPr>
      <w:r>
        <w:t xml:space="preserve">Major: </w:t>
      </w:r>
      <w:r w:rsidR="005344FC">
        <w:t>Product Design</w:t>
      </w:r>
    </w:p>
    <w:sdt>
      <w:sdtPr>
        <w:alias w:val="Skills &amp; Abilities:"/>
        <w:tag w:val="Skills &amp; Abilities:"/>
        <w:id w:val="458624136"/>
        <w:placeholder>
          <w:docPart w:val="786DF84A7BBF4A638078A6826BB4BFAA"/>
        </w:placeholder>
        <w:temporary/>
        <w:showingPlcHdr/>
        <w15:appearance w15:val="hidden"/>
      </w:sdtPr>
      <w:sdtEndPr/>
      <w:sdtContent>
        <w:p w14:paraId="7F9F416E" w14:textId="77777777" w:rsidR="006270A9" w:rsidRDefault="009D5933">
          <w:pPr>
            <w:pStyle w:val="Heading1"/>
          </w:pPr>
          <w:r>
            <w:t>Skills &amp; Abilities</w:t>
          </w:r>
        </w:p>
      </w:sdtContent>
    </w:sdt>
    <w:p w14:paraId="04DBF290" w14:textId="029ACE45" w:rsidR="00AA32C0" w:rsidRDefault="00B81084" w:rsidP="00AA32C0">
      <w:pPr>
        <w:pStyle w:val="Heading2"/>
      </w:pPr>
      <w:r>
        <w:t>Java</w:t>
      </w:r>
      <w:r w:rsidR="00AA32C0">
        <w:t> | intermediate</w:t>
      </w:r>
    </w:p>
    <w:p w14:paraId="04F537A3" w14:textId="073BE727" w:rsidR="00AA32C0" w:rsidRPr="005344FC" w:rsidRDefault="00B81084" w:rsidP="00AA32C0">
      <w:pPr>
        <w:pStyle w:val="Heading2"/>
      </w:pPr>
      <w:r>
        <w:t>C++</w:t>
      </w:r>
      <w:r w:rsidR="00AA32C0">
        <w:t> | intermediate</w:t>
      </w:r>
    </w:p>
    <w:p w14:paraId="009B745E" w14:textId="5DA8552F" w:rsidR="005344FC" w:rsidRDefault="005344FC" w:rsidP="005344FC">
      <w:pPr>
        <w:pStyle w:val="Heading2"/>
      </w:pPr>
    </w:p>
    <w:sectPr w:rsidR="005344FC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A1601" w14:textId="77777777" w:rsidR="006A5FAA" w:rsidRDefault="006A5FAA">
      <w:pPr>
        <w:spacing w:after="0"/>
      </w:pPr>
      <w:r>
        <w:separator/>
      </w:r>
    </w:p>
  </w:endnote>
  <w:endnote w:type="continuationSeparator" w:id="0">
    <w:p w14:paraId="0F2DEDD5" w14:textId="77777777" w:rsidR="006A5FAA" w:rsidRDefault="006A5F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07BF0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BC179" w14:textId="77777777" w:rsidR="006A5FAA" w:rsidRDefault="006A5FAA">
      <w:pPr>
        <w:spacing w:after="0"/>
      </w:pPr>
      <w:r>
        <w:separator/>
      </w:r>
    </w:p>
  </w:footnote>
  <w:footnote w:type="continuationSeparator" w:id="0">
    <w:p w14:paraId="2CC54862" w14:textId="77777777" w:rsidR="006A5FAA" w:rsidRDefault="006A5FA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49980995">
    <w:abstractNumId w:val="9"/>
  </w:num>
  <w:num w:numId="2" w16cid:durableId="160851288">
    <w:abstractNumId w:val="9"/>
    <w:lvlOverride w:ilvl="0">
      <w:startOverride w:val="1"/>
    </w:lvlOverride>
  </w:num>
  <w:num w:numId="3" w16cid:durableId="419713736">
    <w:abstractNumId w:val="9"/>
    <w:lvlOverride w:ilvl="0">
      <w:startOverride w:val="1"/>
    </w:lvlOverride>
  </w:num>
  <w:num w:numId="4" w16cid:durableId="1171943244">
    <w:abstractNumId w:val="9"/>
    <w:lvlOverride w:ilvl="0">
      <w:startOverride w:val="1"/>
    </w:lvlOverride>
  </w:num>
  <w:num w:numId="5" w16cid:durableId="724137129">
    <w:abstractNumId w:val="8"/>
  </w:num>
  <w:num w:numId="6" w16cid:durableId="758908276">
    <w:abstractNumId w:val="7"/>
  </w:num>
  <w:num w:numId="7" w16cid:durableId="1401370588">
    <w:abstractNumId w:val="6"/>
  </w:num>
  <w:num w:numId="8" w16cid:durableId="1792285741">
    <w:abstractNumId w:val="5"/>
  </w:num>
  <w:num w:numId="9" w16cid:durableId="317542374">
    <w:abstractNumId w:val="4"/>
  </w:num>
  <w:num w:numId="10" w16cid:durableId="608780952">
    <w:abstractNumId w:val="3"/>
  </w:num>
  <w:num w:numId="11" w16cid:durableId="721834169">
    <w:abstractNumId w:val="2"/>
  </w:num>
  <w:num w:numId="12" w16cid:durableId="1983927157">
    <w:abstractNumId w:val="1"/>
  </w:num>
  <w:num w:numId="13" w16cid:durableId="1131707226">
    <w:abstractNumId w:val="0"/>
  </w:num>
  <w:num w:numId="14" w16cid:durableId="1072772660">
    <w:abstractNumId w:val="13"/>
  </w:num>
  <w:num w:numId="15" w16cid:durableId="1042368279">
    <w:abstractNumId w:val="16"/>
  </w:num>
  <w:num w:numId="16" w16cid:durableId="1490370059">
    <w:abstractNumId w:val="12"/>
  </w:num>
  <w:num w:numId="17" w16cid:durableId="1290435156">
    <w:abstractNumId w:val="15"/>
  </w:num>
  <w:num w:numId="18" w16cid:durableId="507868265">
    <w:abstractNumId w:val="10"/>
  </w:num>
  <w:num w:numId="19" w16cid:durableId="1108768429">
    <w:abstractNumId w:val="19"/>
  </w:num>
  <w:num w:numId="20" w16cid:durableId="1736512296">
    <w:abstractNumId w:val="17"/>
  </w:num>
  <w:num w:numId="21" w16cid:durableId="798576569">
    <w:abstractNumId w:val="11"/>
  </w:num>
  <w:num w:numId="22" w16cid:durableId="904343305">
    <w:abstractNumId w:val="14"/>
  </w:num>
  <w:num w:numId="23" w16cid:durableId="85441627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47E"/>
    <w:rsid w:val="000954CF"/>
    <w:rsid w:val="000A4F59"/>
    <w:rsid w:val="000D7012"/>
    <w:rsid w:val="00141A4C"/>
    <w:rsid w:val="00146218"/>
    <w:rsid w:val="001B29CF"/>
    <w:rsid w:val="001F3F36"/>
    <w:rsid w:val="002042BC"/>
    <w:rsid w:val="0025547E"/>
    <w:rsid w:val="0028220F"/>
    <w:rsid w:val="002C1124"/>
    <w:rsid w:val="00314C1B"/>
    <w:rsid w:val="00356C14"/>
    <w:rsid w:val="003714AD"/>
    <w:rsid w:val="003E5A32"/>
    <w:rsid w:val="003F7EBC"/>
    <w:rsid w:val="005344FC"/>
    <w:rsid w:val="00617B26"/>
    <w:rsid w:val="006270A9"/>
    <w:rsid w:val="00675956"/>
    <w:rsid w:val="00681034"/>
    <w:rsid w:val="00694C78"/>
    <w:rsid w:val="006A5FAA"/>
    <w:rsid w:val="00816216"/>
    <w:rsid w:val="0087734B"/>
    <w:rsid w:val="008C6FBB"/>
    <w:rsid w:val="00922BCD"/>
    <w:rsid w:val="0096155A"/>
    <w:rsid w:val="009815DD"/>
    <w:rsid w:val="009D5933"/>
    <w:rsid w:val="00A01906"/>
    <w:rsid w:val="00A637C3"/>
    <w:rsid w:val="00AA32C0"/>
    <w:rsid w:val="00B81084"/>
    <w:rsid w:val="00BC6AD2"/>
    <w:rsid w:val="00BD768D"/>
    <w:rsid w:val="00C56A52"/>
    <w:rsid w:val="00C61F8E"/>
    <w:rsid w:val="00C732BC"/>
    <w:rsid w:val="00CC06AC"/>
    <w:rsid w:val="00DB4760"/>
    <w:rsid w:val="00DC3CD6"/>
    <w:rsid w:val="00E03519"/>
    <w:rsid w:val="00E83E4B"/>
    <w:rsid w:val="00EF1B9A"/>
    <w:rsid w:val="00F8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681289"/>
  <w15:chartTrackingRefBased/>
  <w15:docId w15:val="{E594FD5D-FC8B-4783-BF56-A84FD1F61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371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phael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05387FD18A451E843B662979B23F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131BE-BE5E-40E3-ADEC-AB9A7F0DBDC6}"/>
      </w:docPartPr>
      <w:docPartBody>
        <w:p w:rsidR="00C153D1" w:rsidRDefault="00B016EE">
          <w:pPr>
            <w:pStyle w:val="0F05387FD18A451E843B662979B23F2C"/>
          </w:pPr>
          <w:r>
            <w:t>Email</w:t>
          </w:r>
        </w:p>
      </w:docPartBody>
    </w:docPart>
    <w:docPart>
      <w:docPartPr>
        <w:name w:val="9901E246A3AE42D3A11E5929355E0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97AA3-CD51-4459-BEF0-984162DEE93C}"/>
      </w:docPartPr>
      <w:docPartBody>
        <w:p w:rsidR="00C153D1" w:rsidRDefault="00B016EE">
          <w:pPr>
            <w:pStyle w:val="9901E246A3AE42D3A11E5929355E02E4"/>
          </w:pPr>
          <w:r>
            <w:t>Education</w:t>
          </w:r>
        </w:p>
      </w:docPartBody>
    </w:docPart>
    <w:docPart>
      <w:docPartPr>
        <w:name w:val="786DF84A7BBF4A638078A6826BB4B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50755-3DF3-4959-9138-4D082F9E7EEE}"/>
      </w:docPartPr>
      <w:docPartBody>
        <w:p w:rsidR="00C153D1" w:rsidRDefault="00B016EE">
          <w:pPr>
            <w:pStyle w:val="786DF84A7BBF4A638078A6826BB4BFAA"/>
          </w:pPr>
          <w:r>
            <w:t>Skills &amp; Abilities</w:t>
          </w:r>
        </w:p>
      </w:docPartBody>
    </w:docPart>
    <w:docPart>
      <w:docPartPr>
        <w:name w:val="4E5042CE6E974E49BCC61996D72124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473DA-F65E-4B96-963B-42287DF5BF8A}"/>
      </w:docPartPr>
      <w:docPartBody>
        <w:p w:rsidR="00C153D1" w:rsidRDefault="007531B9" w:rsidP="007531B9">
          <w:pPr>
            <w:pStyle w:val="4E5042CE6E974E49BCC61996D7212489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1B9"/>
    <w:rsid w:val="000842C9"/>
    <w:rsid w:val="000F0327"/>
    <w:rsid w:val="00112FC0"/>
    <w:rsid w:val="001E7488"/>
    <w:rsid w:val="00290B27"/>
    <w:rsid w:val="0034486C"/>
    <w:rsid w:val="005603D3"/>
    <w:rsid w:val="005C720F"/>
    <w:rsid w:val="007531B9"/>
    <w:rsid w:val="007F62CC"/>
    <w:rsid w:val="00804C29"/>
    <w:rsid w:val="009C2736"/>
    <w:rsid w:val="00B016EE"/>
    <w:rsid w:val="00C153D1"/>
    <w:rsid w:val="00F4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05387FD18A451E843B662979B23F2C">
    <w:name w:val="0F05387FD18A451E843B662979B23F2C"/>
    <w:pPr>
      <w:widowControl w:val="0"/>
      <w:wordWrap w:val="0"/>
      <w:autoSpaceDE w:val="0"/>
      <w:autoSpaceDN w:val="0"/>
    </w:pPr>
  </w:style>
  <w:style w:type="paragraph" w:customStyle="1" w:styleId="9901E246A3AE42D3A11E5929355E02E4">
    <w:name w:val="9901E246A3AE42D3A11E5929355E02E4"/>
    <w:pPr>
      <w:widowControl w:val="0"/>
      <w:wordWrap w:val="0"/>
      <w:autoSpaceDE w:val="0"/>
      <w:autoSpaceDN w:val="0"/>
    </w:pPr>
  </w:style>
  <w:style w:type="paragraph" w:customStyle="1" w:styleId="786DF84A7BBF4A638078A6826BB4BFAA">
    <w:name w:val="786DF84A7BBF4A638078A6826BB4BFAA"/>
    <w:pPr>
      <w:widowControl w:val="0"/>
      <w:wordWrap w:val="0"/>
      <w:autoSpaceDE w:val="0"/>
      <w:autoSpaceDN w:val="0"/>
    </w:pPr>
  </w:style>
  <w:style w:type="paragraph" w:customStyle="1" w:styleId="4E5042CE6E974E49BCC61996D7212489">
    <w:name w:val="4E5042CE6E974E49BCC61996D7212489"/>
    <w:rsid w:val="007531B9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20E3C-48F3-4F44-8941-1A0F3E40F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43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Raphael Oh</dc:creator>
  <cp:keywords/>
  <cp:lastModifiedBy>Raphael Oh</cp:lastModifiedBy>
  <cp:revision>18</cp:revision>
  <dcterms:created xsi:type="dcterms:W3CDTF">2018-12-18T08:14:00Z</dcterms:created>
  <dcterms:modified xsi:type="dcterms:W3CDTF">2022-07-12T18:55:00Z</dcterms:modified>
  <cp:version/>
</cp:coreProperties>
</file>